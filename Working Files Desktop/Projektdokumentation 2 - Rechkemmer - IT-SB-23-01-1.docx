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0A75" w14:textId="77777777" w:rsidR="00704238" w:rsidRDefault="00704238">
      <w:pPr>
        <w:jc w:val="center"/>
      </w:pPr>
    </w:p>
    <w:p w14:paraId="5204F069" w14:textId="77777777" w:rsidR="00704238" w:rsidRDefault="00704238">
      <w:pPr>
        <w:jc w:val="center"/>
      </w:pPr>
    </w:p>
    <w:tbl>
      <w:tblPr>
        <w:tblW w:w="1102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3"/>
        <w:gridCol w:w="4235"/>
        <w:gridCol w:w="2889"/>
        <w:gridCol w:w="2890"/>
        <w:gridCol w:w="508"/>
      </w:tblGrid>
      <w:tr w:rsidR="00704238" w14:paraId="2F0C7A64" w14:textId="77777777">
        <w:trPr>
          <w:gridAfter w:val="1"/>
          <w:wAfter w:w="508" w:type="dxa"/>
          <w:cantSplit/>
          <w:trHeight w:hRule="exact" w:val="596"/>
          <w:jc w:val="center"/>
        </w:trPr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2287D80B" w14:textId="77777777" w:rsidR="00704238" w:rsidRDefault="00704238">
            <w:pPr>
              <w:pStyle w:val="Standard1"/>
              <w:rPr>
                <w:sz w:val="32"/>
              </w:rPr>
            </w:pPr>
            <w:r>
              <w:rPr>
                <w:sz w:val="32"/>
              </w:rPr>
              <w:t>Projektantrag</w:t>
            </w:r>
          </w:p>
        </w:tc>
        <w:tc>
          <w:tcPr>
            <w:tcW w:w="2889" w:type="dxa"/>
            <w:tcBorders>
              <w:bottom w:val="single" w:sz="4" w:space="0" w:color="auto"/>
            </w:tcBorders>
          </w:tcPr>
          <w:p w14:paraId="5077E70D" w14:textId="77777777" w:rsidR="00704238" w:rsidRDefault="00704238">
            <w:pPr>
              <w:pStyle w:val="Standard1"/>
            </w:pPr>
          </w:p>
        </w:tc>
        <w:tc>
          <w:tcPr>
            <w:tcW w:w="2890" w:type="dxa"/>
            <w:tcBorders>
              <w:bottom w:val="single" w:sz="4" w:space="0" w:color="auto"/>
            </w:tcBorders>
          </w:tcPr>
          <w:p w14:paraId="22E7BB63" w14:textId="77777777" w:rsidR="00704238" w:rsidRDefault="00704238">
            <w:pPr>
              <w:pStyle w:val="Standard1"/>
            </w:pPr>
          </w:p>
        </w:tc>
      </w:tr>
      <w:tr w:rsidR="00704238" w14:paraId="00387DC1" w14:textId="77777777">
        <w:trPr>
          <w:gridAfter w:val="1"/>
          <w:wAfter w:w="508" w:type="dxa"/>
          <w:cantSplit/>
          <w:trHeight w:hRule="exact" w:val="825"/>
          <w:jc w:val="center"/>
        </w:trPr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155D" w14:textId="77777777" w:rsidR="00704238" w:rsidRDefault="00704238">
            <w:pPr>
              <w:pStyle w:val="Standard1"/>
              <w:spacing w:after="160"/>
            </w:pPr>
            <w:r>
              <w:t xml:space="preserve"> Teilnehmer/in:</w:t>
            </w:r>
          </w:p>
          <w:p w14:paraId="40004BC1" w14:textId="1440194C" w:rsidR="00704238" w:rsidRDefault="00704238" w:rsidP="00FB0750">
            <w:pPr>
              <w:pStyle w:val="Standard1"/>
              <w:spacing w:after="160"/>
              <w:rPr>
                <w:b w:val="0"/>
                <w:bCs w:val="0"/>
                <w:sz w:val="24"/>
              </w:rPr>
            </w:pPr>
            <w:r>
              <w:t xml:space="preserve"> </w:t>
            </w:r>
            <w:r>
              <w:rPr>
                <w:b w:val="0"/>
                <w:bCs w:val="0"/>
                <w:sz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>
              <w:rPr>
                <w:b w:val="0"/>
                <w:bCs w:val="0"/>
                <w:sz w:val="24"/>
              </w:rPr>
              <w:instrText xml:space="preserve"> FORMTEXT </w:instrText>
            </w:r>
            <w:r>
              <w:rPr>
                <w:b w:val="0"/>
                <w:bCs w:val="0"/>
                <w:sz w:val="24"/>
              </w:rPr>
            </w:r>
            <w:r>
              <w:rPr>
                <w:b w:val="0"/>
                <w:bCs w:val="0"/>
                <w:sz w:val="24"/>
              </w:rPr>
              <w:fldChar w:fldCharType="separate"/>
            </w:r>
            <w:r w:rsidR="000779C4">
              <w:rPr>
                <w:b w:val="0"/>
                <w:bCs w:val="0"/>
                <w:sz w:val="24"/>
              </w:rPr>
              <w:t>Robin Rechkemmer</w:t>
            </w:r>
            <w:r>
              <w:rPr>
                <w:b w:val="0"/>
                <w:bCs w:val="0"/>
                <w:sz w:val="24"/>
              </w:rPr>
              <w:fldChar w:fldCharType="end"/>
            </w:r>
            <w:bookmarkEnd w:id="0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0314" w14:textId="77777777" w:rsidR="00704238" w:rsidRDefault="00704238">
            <w:pPr>
              <w:pStyle w:val="Standard1"/>
              <w:spacing w:after="160"/>
            </w:pPr>
            <w:r>
              <w:t xml:space="preserve"> Gruppe:</w:t>
            </w:r>
          </w:p>
          <w:p w14:paraId="18EDF98C" w14:textId="2C8C455C" w:rsidR="00704238" w:rsidRDefault="00704238" w:rsidP="00FB0750">
            <w:pPr>
              <w:pStyle w:val="Standard1"/>
              <w:rPr>
                <w:b w:val="0"/>
                <w:bCs w:val="0"/>
                <w:sz w:val="24"/>
              </w:rPr>
            </w:pPr>
            <w:r>
              <w:t xml:space="preserve"> </w:t>
            </w:r>
            <w:r>
              <w:rPr>
                <w:sz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="000779C4">
              <w:rPr>
                <w:sz w:val="24"/>
              </w:rPr>
              <w:t>IT-SB-23-01-1</w:t>
            </w:r>
            <w:r>
              <w:rPr>
                <w:b w:val="0"/>
                <w:bCs w:val="0"/>
                <w:sz w:val="24"/>
              </w:rPr>
              <w:fldChar w:fldCharType="end"/>
            </w:r>
            <w:bookmarkEnd w:id="1"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3D2F" w14:textId="77777777" w:rsidR="00704238" w:rsidRDefault="00704238">
            <w:pPr>
              <w:pStyle w:val="Standard1"/>
              <w:spacing w:after="160"/>
            </w:pPr>
            <w:r>
              <w:t xml:space="preserve"> Ausbildungsberuf:</w:t>
            </w:r>
          </w:p>
          <w:p w14:paraId="04B71F4D" w14:textId="7073CE3E" w:rsidR="00704238" w:rsidRDefault="00704238" w:rsidP="00FB0750">
            <w:pPr>
              <w:pStyle w:val="Standard1"/>
              <w:rPr>
                <w:b w:val="0"/>
                <w:bCs w:val="0"/>
                <w:spacing w:val="12"/>
                <w:sz w:val="16"/>
                <w:szCs w:val="16"/>
              </w:rPr>
            </w:pPr>
            <w:r>
              <w:rPr>
                <w:spacing w:val="12"/>
                <w:sz w:val="16"/>
                <w:szCs w:val="16"/>
              </w:rPr>
              <w:t xml:space="preserve"> </w:t>
            </w:r>
            <w:r>
              <w:rPr>
                <w:b w:val="0"/>
                <w:bCs w:val="0"/>
                <w:sz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>
              <w:rPr>
                <w:b w:val="0"/>
                <w:bCs w:val="0"/>
                <w:sz w:val="24"/>
              </w:rPr>
              <w:instrText xml:space="preserve"> FORMTEXT </w:instrText>
            </w:r>
            <w:r>
              <w:rPr>
                <w:b w:val="0"/>
                <w:bCs w:val="0"/>
                <w:sz w:val="24"/>
              </w:rPr>
            </w:r>
            <w:r>
              <w:rPr>
                <w:b w:val="0"/>
                <w:bCs w:val="0"/>
                <w:sz w:val="24"/>
              </w:rPr>
              <w:fldChar w:fldCharType="separate"/>
            </w:r>
            <w:r w:rsidR="000779C4">
              <w:rPr>
                <w:b w:val="0"/>
                <w:bCs w:val="0"/>
                <w:sz w:val="24"/>
              </w:rPr>
              <w:t>FIA</w:t>
            </w:r>
            <w:r>
              <w:rPr>
                <w:b w:val="0"/>
                <w:bCs w:val="0"/>
                <w:sz w:val="24"/>
              </w:rPr>
              <w:fldChar w:fldCharType="end"/>
            </w:r>
            <w:bookmarkEnd w:id="2"/>
          </w:p>
        </w:tc>
      </w:tr>
      <w:tr w:rsidR="00704238" w14:paraId="2D8C5786" w14:textId="77777777">
        <w:trPr>
          <w:gridAfter w:val="1"/>
          <w:wAfter w:w="508" w:type="dxa"/>
          <w:cantSplit/>
          <w:trHeight w:hRule="exact" w:val="1262"/>
          <w:jc w:val="center"/>
        </w:trPr>
        <w:tc>
          <w:tcPr>
            <w:tcW w:w="105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121C" w14:textId="77777777" w:rsidR="00704238" w:rsidRDefault="00704238">
            <w:pPr>
              <w:spacing w:before="144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Projektbezeichnung:</w:t>
            </w:r>
          </w:p>
          <w:p w14:paraId="4BEC6A1B" w14:textId="5DC90E9C" w:rsidR="00704238" w:rsidRDefault="00704238">
            <w:pPr>
              <w:spacing w:before="144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0"/>
              </w:rPr>
              <w:t xml:space="preserve"> </w:t>
            </w:r>
            <w:r>
              <w:rPr>
                <w:rFonts w:cs="Arial"/>
                <w:b/>
                <w:bCs/>
                <w:sz w:val="24"/>
              </w:rPr>
              <w:fldChar w:fldCharType="begin">
                <w:ffData>
                  <w:name w:val="Text6"/>
                  <w:enabled/>
                  <w:calcOnExit w:val="0"/>
                  <w:statusText w:type="text" w:val="Geben Sie hier Ihrem Projekt einen prägnanten Titel"/>
                  <w:textInput/>
                </w:ffData>
              </w:fldChar>
            </w:r>
            <w:bookmarkStart w:id="3" w:name="Text6"/>
            <w:r>
              <w:rPr>
                <w:rFonts w:cs="Arial"/>
                <w:b/>
                <w:bCs/>
                <w:sz w:val="24"/>
              </w:rPr>
              <w:instrText xml:space="preserve"> FORMTEXT </w:instrText>
            </w:r>
            <w:r>
              <w:rPr>
                <w:rFonts w:cs="Arial"/>
                <w:b/>
                <w:bCs/>
                <w:sz w:val="24"/>
              </w:rPr>
            </w:r>
            <w:r>
              <w:rPr>
                <w:rFonts w:cs="Arial"/>
                <w:b/>
                <w:bCs/>
                <w:sz w:val="24"/>
              </w:rPr>
              <w:fldChar w:fldCharType="separate"/>
            </w:r>
            <w:r w:rsidR="000779C4">
              <w:rPr>
                <w:rFonts w:cs="Arial"/>
                <w:b/>
                <w:bCs/>
                <w:sz w:val="24"/>
              </w:rPr>
              <w:t>Namensgenerator in Webseite programmieren</w:t>
            </w:r>
            <w:r>
              <w:rPr>
                <w:rFonts w:cs="Arial"/>
                <w:b/>
                <w:bCs/>
                <w:sz w:val="24"/>
              </w:rPr>
              <w:fldChar w:fldCharType="end"/>
            </w:r>
            <w:bookmarkEnd w:id="3"/>
            <w:r>
              <w:rPr>
                <w:rFonts w:cs="Arial"/>
                <w:b/>
                <w:bCs/>
                <w:sz w:val="24"/>
              </w:rPr>
              <w:t xml:space="preserve">  </w:t>
            </w:r>
          </w:p>
          <w:p w14:paraId="47AF5CEA" w14:textId="77777777" w:rsidR="00704238" w:rsidRDefault="00704238">
            <w:pPr>
              <w:spacing w:before="648"/>
              <w:rPr>
                <w:rFonts w:cs="Arial"/>
                <w:b/>
                <w:bCs/>
                <w:sz w:val="20"/>
              </w:rPr>
            </w:pPr>
          </w:p>
        </w:tc>
      </w:tr>
      <w:tr w:rsidR="00704238" w14:paraId="3C4E47D0" w14:textId="77777777">
        <w:trPr>
          <w:gridAfter w:val="1"/>
          <w:wAfter w:w="508" w:type="dxa"/>
          <w:cantSplit/>
          <w:trHeight w:hRule="exact" w:val="11429"/>
          <w:jc w:val="center"/>
        </w:trPr>
        <w:tc>
          <w:tcPr>
            <w:tcW w:w="105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7356" w14:textId="77777777" w:rsidR="00704238" w:rsidRDefault="00704238">
            <w:pPr>
              <w:spacing w:before="144" w:after="1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Projektbeschreibung (Ist-/Sollzustand, Inhalte, erwartete Ergebnisse in Kurzform):</w:t>
            </w:r>
          </w:p>
          <w:p w14:paraId="2291EF28" w14:textId="58B55E40" w:rsidR="0017366E" w:rsidRPr="0017366E" w:rsidRDefault="00704238" w:rsidP="0017366E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7"/>
                  <w:enabled/>
                  <w:calcOnExit w:val="0"/>
                  <w:statusText w:type="text" w:val="Beschreiben Sie hier genau den momentanen Zustand, das Umfeld und die Ziele des Projektes."/>
                  <w:textInput/>
                </w:ffData>
              </w:fldChar>
            </w:r>
            <w:bookmarkStart w:id="4" w:name="Text7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17366E">
              <w:rPr>
                <w:rFonts w:cs="Arial"/>
              </w:rPr>
              <w:t>Beschreibung:</w:t>
            </w:r>
            <w:r w:rsidR="0017366E">
              <w:rPr>
                <w:rFonts w:cs="Arial"/>
              </w:rPr>
              <w:br/>
            </w:r>
            <w:r w:rsidR="0017366E" w:rsidRPr="0017366E">
              <w:rPr>
                <w:rFonts w:cs="Arial"/>
              </w:rPr>
              <w:t>Der Kunde</w:t>
            </w:r>
            <w:r w:rsidR="00855E71">
              <w:rPr>
                <w:rFonts w:cs="Arial"/>
              </w:rPr>
              <w:t>, ein Museum,</w:t>
            </w:r>
            <w:r w:rsidR="0017366E" w:rsidRPr="0017366E">
              <w:rPr>
                <w:rFonts w:cs="Arial"/>
              </w:rPr>
              <w:t xml:space="preserve"> möchte einen Namensgenerator, welcher rein nachgewiesene römische Namen ausgeben soll. Dieser soll bis zu 3 unterschiedliche Namen (Vor- Nach- und Rufname) generieren können. </w:t>
            </w:r>
            <w:r w:rsidR="00855E71">
              <w:rPr>
                <w:rFonts w:cs="Arial"/>
              </w:rPr>
              <w:t>Jeden einzeln für sich.</w:t>
            </w:r>
            <w:r w:rsidR="0017366E" w:rsidRPr="0017366E">
              <w:rPr>
                <w:rFonts w:cs="Arial"/>
              </w:rPr>
              <w:t xml:space="preserve"> Der Namensgenerator soll direkt in die mit HTML programmierte Webseite einprogrammiert werden. Das Aussehen soll sich am Rest der Webseite orientieren.</w:t>
            </w:r>
          </w:p>
          <w:p w14:paraId="26181B1E" w14:textId="77777777" w:rsidR="0017366E" w:rsidRDefault="0017366E" w:rsidP="00FB0750">
            <w:pPr>
              <w:rPr>
                <w:rFonts w:cs="Arial"/>
              </w:rPr>
            </w:pPr>
          </w:p>
          <w:p w14:paraId="3A5D277B" w14:textId="0A400AF3" w:rsidR="000779C4" w:rsidRDefault="000779C4" w:rsidP="00FB0750">
            <w:pPr>
              <w:rPr>
                <w:rFonts w:cs="Arial"/>
              </w:rPr>
            </w:pPr>
            <w:r>
              <w:rPr>
                <w:rFonts w:cs="Arial"/>
              </w:rPr>
              <w:t>IST</w:t>
            </w:r>
            <w:r w:rsidR="0017366E">
              <w:rPr>
                <w:rFonts w:cs="Arial"/>
              </w:rPr>
              <w:t>:</w:t>
            </w:r>
            <w:r>
              <w:rPr>
                <w:rFonts w:cs="Arial"/>
              </w:rPr>
              <w:br/>
            </w:r>
            <w:r w:rsidR="004D37F1">
              <w:rPr>
                <w:rFonts w:cs="Arial"/>
              </w:rPr>
              <w:t xml:space="preserve">Kunde muss bisher immer </w:t>
            </w:r>
            <w:r w:rsidR="005C2707">
              <w:rPr>
                <w:rFonts w:cs="Arial"/>
              </w:rPr>
              <w:t>einzeln die Namen aus seinen Dateien aussuchen</w:t>
            </w:r>
            <w:r w:rsidR="00855E71">
              <w:rPr>
                <w:rFonts w:cs="Arial"/>
              </w:rPr>
              <w:t>, bzw. aussuchen lassen</w:t>
            </w:r>
            <w:r w:rsidR="005C2707">
              <w:rPr>
                <w:rFonts w:cs="Arial"/>
              </w:rPr>
              <w:t xml:space="preserve">. </w:t>
            </w:r>
            <w:r w:rsidR="00855E71">
              <w:rPr>
                <w:rFonts w:cs="Arial"/>
              </w:rPr>
              <w:t xml:space="preserve">Ein Zufallsprinzip war nur bedingt möglich. </w:t>
            </w:r>
            <w:r w:rsidR="005C2707">
              <w:rPr>
                <w:rFonts w:cs="Arial"/>
              </w:rPr>
              <w:t>Ebenso ist es nicht einfach zugäng</w:t>
            </w:r>
            <w:r w:rsidR="00855E71">
              <w:rPr>
                <w:rFonts w:cs="Arial"/>
              </w:rPr>
              <w:t>lich</w:t>
            </w:r>
            <w:r w:rsidR="005C2707">
              <w:rPr>
                <w:rFonts w:cs="Arial"/>
              </w:rPr>
              <w:t xml:space="preserve"> und würde viel zu viel Platz auf der Webseite nehmen, wenn er alle Namen aufführen würde.</w:t>
            </w:r>
            <w:r w:rsidR="00855E71">
              <w:rPr>
                <w:rFonts w:cs="Arial"/>
              </w:rPr>
              <w:t xml:space="preserve"> Vorhandene Namensgeneratoren hatten fragwürdige Namenseinträge und </w:t>
            </w:r>
            <w:r w:rsidR="00F81609">
              <w:rPr>
                <w:rFonts w:cs="Arial"/>
              </w:rPr>
              <w:t xml:space="preserve">sind </w:t>
            </w:r>
            <w:r w:rsidR="00855E71">
              <w:rPr>
                <w:rFonts w:cs="Arial"/>
              </w:rPr>
              <w:t>somit unbrauchbar, da nur nachgewiesene Namen in einem Museum vorkommen sollten.</w:t>
            </w:r>
          </w:p>
          <w:p w14:paraId="4C19CD7B" w14:textId="498DB389" w:rsidR="000779C4" w:rsidRDefault="000779C4" w:rsidP="00FB0750">
            <w:pPr>
              <w:rPr>
                <w:rFonts w:cs="Arial"/>
              </w:rPr>
            </w:pPr>
          </w:p>
          <w:p w14:paraId="3391D623" w14:textId="4D2FFA6B" w:rsidR="00672109" w:rsidRDefault="0017366E" w:rsidP="00672109">
            <w:pPr>
              <w:rPr>
                <w:rFonts w:cs="Arial"/>
              </w:rPr>
            </w:pPr>
            <w:r>
              <w:rPr>
                <w:rFonts w:cs="Arial"/>
              </w:rPr>
              <w:t>SOLL:</w:t>
            </w:r>
            <w:r>
              <w:rPr>
                <w:rFonts w:cs="Arial"/>
              </w:rPr>
              <w:br/>
            </w:r>
            <w:r w:rsidR="00672109">
              <w:rPr>
                <w:rFonts w:cs="Arial"/>
              </w:rPr>
              <w:t xml:space="preserve">Namensgenerator in vorhandene </w:t>
            </w:r>
            <w:proofErr w:type="gramStart"/>
            <w:r w:rsidR="00F81609">
              <w:rPr>
                <w:rFonts w:cs="Arial"/>
              </w:rPr>
              <w:t xml:space="preserve">HTML </w:t>
            </w:r>
            <w:r w:rsidR="00672109">
              <w:rPr>
                <w:rFonts w:cs="Arial"/>
              </w:rPr>
              <w:t>Webseite</w:t>
            </w:r>
            <w:proofErr w:type="gramEnd"/>
            <w:r w:rsidR="00672109">
              <w:rPr>
                <w:rFonts w:cs="Arial"/>
              </w:rPr>
              <w:t xml:space="preserve"> programmieren.</w:t>
            </w:r>
            <w:r w:rsidR="005C2707">
              <w:rPr>
                <w:rFonts w:cs="Arial"/>
              </w:rPr>
              <w:t xml:space="preserve"> Zugänglicher, minimalisierter und </w:t>
            </w:r>
            <w:proofErr w:type="gramStart"/>
            <w:r w:rsidR="005C2707">
              <w:rPr>
                <w:rFonts w:cs="Arial"/>
              </w:rPr>
              <w:t>einfacher</w:t>
            </w:r>
            <w:proofErr w:type="gramEnd"/>
            <w:r w:rsidR="005C2707">
              <w:rPr>
                <w:rFonts w:cs="Arial"/>
              </w:rPr>
              <w:t xml:space="preserve"> um an nachgewiesene römische Namen zu kommen.</w:t>
            </w:r>
            <w:r w:rsidR="00F81609">
              <w:rPr>
                <w:rFonts w:cs="Arial"/>
              </w:rPr>
              <w:br/>
            </w:r>
          </w:p>
          <w:p w14:paraId="4F9C4DB4" w14:textId="41E8506B" w:rsidR="00672109" w:rsidRDefault="00672109" w:rsidP="00672109">
            <w:pPr>
              <w:rPr>
                <w:rFonts w:cs="Arial"/>
              </w:rPr>
            </w:pPr>
            <w:r>
              <w:rPr>
                <w:rFonts w:cs="Arial"/>
              </w:rPr>
              <w:t>IHALTE:</w:t>
            </w:r>
            <w:r>
              <w:rPr>
                <w:rFonts w:cs="Arial"/>
              </w:rPr>
              <w:br/>
              <w:t xml:space="preserve">Vollständige </w:t>
            </w:r>
            <w:proofErr w:type="gramStart"/>
            <w:r>
              <w:rPr>
                <w:rFonts w:cs="Arial"/>
              </w:rPr>
              <w:t>HTML Webseite</w:t>
            </w:r>
            <w:proofErr w:type="gramEnd"/>
            <w:r>
              <w:rPr>
                <w:rFonts w:cs="Arial"/>
              </w:rPr>
              <w:t xml:space="preserve"> vom Kunden.</w:t>
            </w:r>
            <w:r>
              <w:rPr>
                <w:rFonts w:cs="Arial"/>
              </w:rPr>
              <w:br/>
              <w:t xml:space="preserve">Tabelle im .docx Format mit den </w:t>
            </w:r>
            <w:r w:rsidR="005C2707">
              <w:rPr>
                <w:rFonts w:cs="Arial"/>
              </w:rPr>
              <w:t>römischen Namen</w:t>
            </w:r>
            <w:r>
              <w:rPr>
                <w:rFonts w:cs="Arial"/>
              </w:rPr>
              <w:br/>
            </w:r>
          </w:p>
          <w:p w14:paraId="7BEA495E" w14:textId="51026B71" w:rsidR="00672109" w:rsidRDefault="00672109" w:rsidP="00672109">
            <w:pPr>
              <w:rPr>
                <w:rFonts w:cs="Arial"/>
              </w:rPr>
            </w:pPr>
            <w:r>
              <w:rPr>
                <w:rFonts w:cs="Arial"/>
              </w:rPr>
              <w:t>ZIELE:</w:t>
            </w:r>
            <w:r>
              <w:rPr>
                <w:rFonts w:cs="Arial"/>
              </w:rPr>
              <w:br/>
            </w:r>
            <w:r w:rsidR="00855E71">
              <w:rPr>
                <w:rFonts w:cs="Arial"/>
              </w:rPr>
              <w:t>Programmierung eines r</w:t>
            </w:r>
            <w:r w:rsidR="004D37F1">
              <w:rPr>
                <w:rFonts w:cs="Arial"/>
              </w:rPr>
              <w:t>ömische</w:t>
            </w:r>
            <w:r w:rsidR="00855E71">
              <w:rPr>
                <w:rFonts w:cs="Arial"/>
              </w:rPr>
              <w:t>n Namen</w:t>
            </w:r>
            <w:r w:rsidR="004D37F1">
              <w:rPr>
                <w:rFonts w:cs="Arial"/>
              </w:rPr>
              <w:t xml:space="preserve"> Zufalls</w:t>
            </w:r>
            <w:r w:rsidR="00855E71">
              <w:rPr>
                <w:rFonts w:cs="Arial"/>
              </w:rPr>
              <w:t>ge</w:t>
            </w:r>
            <w:r w:rsidR="004D37F1">
              <w:rPr>
                <w:rFonts w:cs="Arial"/>
              </w:rPr>
              <w:t>nerator</w:t>
            </w:r>
            <w:r w:rsidR="00855E71">
              <w:rPr>
                <w:rFonts w:cs="Arial"/>
              </w:rPr>
              <w:t>s</w:t>
            </w:r>
            <w:r w:rsidR="004D37F1">
              <w:rPr>
                <w:rFonts w:cs="Arial"/>
              </w:rPr>
              <w:t xml:space="preserve"> für die Vereinfachung der römischen Namensgebung </w:t>
            </w:r>
            <w:r w:rsidR="00855E71">
              <w:rPr>
                <w:rFonts w:cs="Arial"/>
              </w:rPr>
              <w:t xml:space="preserve">im Museum als auch </w:t>
            </w:r>
            <w:r w:rsidR="004D37F1">
              <w:rPr>
                <w:rFonts w:cs="Arial"/>
              </w:rPr>
              <w:t>bei diversen historischen Gruppen</w:t>
            </w:r>
            <w:r w:rsidR="00855E71">
              <w:rPr>
                <w:rFonts w:cs="Arial"/>
              </w:rPr>
              <w:t>,</w:t>
            </w:r>
            <w:r w:rsidR="004D37F1">
              <w:rPr>
                <w:rFonts w:cs="Arial"/>
              </w:rPr>
              <w:t xml:space="preserve"> in der Brauchtumspflege oder für fiktive Figuren in allen möglichen Bereichen bei denen solche</w:t>
            </w:r>
            <w:r w:rsidR="00855E71">
              <w:rPr>
                <w:rFonts w:cs="Arial"/>
              </w:rPr>
              <w:t xml:space="preserve"> </w:t>
            </w:r>
            <w:r w:rsidR="004D37F1">
              <w:rPr>
                <w:rFonts w:cs="Arial"/>
              </w:rPr>
              <w:t>benötigt werden.</w:t>
            </w:r>
          </w:p>
          <w:p w14:paraId="55187E8A" w14:textId="27BB5518" w:rsidR="00672109" w:rsidRDefault="00672109" w:rsidP="00672109">
            <w:pPr>
              <w:rPr>
                <w:rFonts w:cs="Arial"/>
              </w:rPr>
            </w:pPr>
          </w:p>
          <w:p w14:paraId="58BC2ED7" w14:textId="77777777" w:rsidR="00672109" w:rsidRDefault="00672109" w:rsidP="00672109">
            <w:pPr>
              <w:rPr>
                <w:rFonts w:cs="Arial"/>
              </w:rPr>
            </w:pPr>
          </w:p>
          <w:p w14:paraId="1E83AB45" w14:textId="7CD0BA3A" w:rsidR="00704238" w:rsidRDefault="00704238" w:rsidP="00672109"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</w:rPr>
              <w:fldChar w:fldCharType="end"/>
            </w:r>
            <w:bookmarkEnd w:id="4"/>
          </w:p>
        </w:tc>
      </w:tr>
      <w:tr w:rsidR="00704238" w14:paraId="0A28353C" w14:textId="77777777">
        <w:trPr>
          <w:gridBefore w:val="1"/>
          <w:wBefore w:w="503" w:type="dxa"/>
          <w:cantSplit/>
          <w:trHeight w:hRule="exact" w:val="5284"/>
          <w:jc w:val="center"/>
        </w:trPr>
        <w:tc>
          <w:tcPr>
            <w:tcW w:w="10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D6EC" w14:textId="77777777" w:rsidR="00704238" w:rsidRDefault="00704238">
            <w:pPr>
              <w:spacing w:before="160" w:after="160"/>
              <w:rPr>
                <w:rFonts w:cs="Arial"/>
                <w:b/>
                <w:bCs/>
                <w:sz w:val="20"/>
              </w:rPr>
            </w:pPr>
            <w:r>
              <w:lastRenderedPageBreak/>
              <w:br w:type="page"/>
            </w:r>
            <w:r>
              <w:rPr>
                <w:rFonts w:cs="Arial"/>
                <w:b/>
                <w:bCs/>
                <w:sz w:val="20"/>
              </w:rPr>
              <w:t xml:space="preserve"> Projektablauf / Gliederung des Projektablaufs incl. Zeitplanung:</w:t>
            </w:r>
          </w:p>
          <w:p w14:paraId="0AF14577" w14:textId="2C06978A" w:rsidR="00672109" w:rsidRDefault="00704238">
            <w:pPr>
              <w:tabs>
                <w:tab w:val="left" w:pos="9018"/>
              </w:tabs>
              <w:rPr>
                <w:rFonts w:cs="Arial"/>
                <w:b/>
                <w:bCs/>
                <w:noProof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8"/>
                  <w:enabled/>
                  <w:calcOnExit w:val="0"/>
                  <w:statusText w:type="text" w:val="Geben Sie die einzelnen Schritte des Projektes in der richtigen Reihenfolge an. Scätzen Sie die Zeit der einzelnen Schritte."/>
                  <w:textInput/>
                </w:ffData>
              </w:fldChar>
            </w:r>
            <w:bookmarkStart w:id="5" w:name="Text8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 w:rsidR="00672109">
              <w:rPr>
                <w:rFonts w:cs="Arial"/>
                <w:b/>
                <w:bCs/>
                <w:noProof/>
              </w:rPr>
              <w:t>Phase 1</w:t>
            </w:r>
            <w:r w:rsidR="0065243A">
              <w:rPr>
                <w:rFonts w:cs="Arial"/>
                <w:b/>
                <w:bCs/>
                <w:noProof/>
              </w:rPr>
              <w:t xml:space="preserve"> - </w:t>
            </w:r>
            <w:r w:rsidR="00672109">
              <w:rPr>
                <w:rFonts w:cs="Arial"/>
                <w:b/>
                <w:bCs/>
                <w:noProof/>
              </w:rPr>
              <w:t>Vorbereitung:</w:t>
            </w:r>
            <w:r w:rsidR="0065243A">
              <w:rPr>
                <w:rFonts w:cs="Arial"/>
                <w:b/>
                <w:bCs/>
                <w:noProof/>
              </w:rPr>
              <w:br/>
            </w:r>
            <w:r w:rsidR="00672109">
              <w:rPr>
                <w:rFonts w:cs="Arial"/>
                <w:b/>
                <w:bCs/>
                <w:noProof/>
              </w:rPr>
              <w:t>Ist/Soll-analyse (</w:t>
            </w:r>
            <w:r w:rsidR="002B7193">
              <w:rPr>
                <w:rFonts w:cs="Arial"/>
                <w:b/>
                <w:bCs/>
                <w:noProof/>
              </w:rPr>
              <w:t>2</w:t>
            </w:r>
            <w:r w:rsidR="00672109">
              <w:rPr>
                <w:rFonts w:cs="Arial"/>
                <w:b/>
                <w:bCs/>
                <w:noProof/>
              </w:rPr>
              <w:t>h)</w:t>
            </w:r>
          </w:p>
          <w:p w14:paraId="69AFDD06" w14:textId="7288753C" w:rsidR="00672109" w:rsidRDefault="00672109">
            <w:pPr>
              <w:tabs>
                <w:tab w:val="left" w:pos="9018"/>
              </w:tabs>
              <w:rPr>
                <w:rFonts w:cs="Arial"/>
                <w:b/>
                <w:bCs/>
                <w:noProof/>
              </w:rPr>
            </w:pPr>
            <w:r>
              <w:rPr>
                <w:rFonts w:cs="Arial"/>
                <w:b/>
                <w:bCs/>
                <w:noProof/>
              </w:rPr>
              <w:t>Überlegung</w:t>
            </w:r>
            <w:r w:rsidR="0065243A">
              <w:rPr>
                <w:rFonts w:cs="Arial"/>
                <w:b/>
                <w:bCs/>
                <w:noProof/>
              </w:rPr>
              <w:t xml:space="preserve"> (evtl. erlenen)</w:t>
            </w:r>
            <w:r>
              <w:rPr>
                <w:rFonts w:cs="Arial"/>
                <w:b/>
                <w:bCs/>
                <w:noProof/>
              </w:rPr>
              <w:t xml:space="preserve"> und Festlegung der Programmiermethode (</w:t>
            </w:r>
            <w:r w:rsidR="002B7193">
              <w:rPr>
                <w:rFonts w:cs="Arial"/>
                <w:b/>
                <w:bCs/>
                <w:noProof/>
              </w:rPr>
              <w:t>10</w:t>
            </w:r>
            <w:r>
              <w:rPr>
                <w:rFonts w:cs="Arial"/>
                <w:b/>
                <w:bCs/>
                <w:noProof/>
              </w:rPr>
              <w:t>h)</w:t>
            </w:r>
          </w:p>
          <w:p w14:paraId="2EDAEA34" w14:textId="09A67C3F" w:rsidR="00672109" w:rsidRDefault="00672109">
            <w:pPr>
              <w:tabs>
                <w:tab w:val="left" w:pos="9018"/>
              </w:tabs>
              <w:rPr>
                <w:rFonts w:cs="Arial"/>
                <w:b/>
                <w:bCs/>
                <w:noProof/>
              </w:rPr>
            </w:pPr>
          </w:p>
          <w:p w14:paraId="52F924F9" w14:textId="1BCAB568" w:rsidR="0065243A" w:rsidRDefault="0065243A">
            <w:pPr>
              <w:tabs>
                <w:tab w:val="left" w:pos="9018"/>
              </w:tabs>
              <w:rPr>
                <w:rFonts w:cs="Arial"/>
                <w:b/>
                <w:bCs/>
                <w:noProof/>
              </w:rPr>
            </w:pPr>
            <w:r>
              <w:rPr>
                <w:rFonts w:cs="Arial"/>
                <w:b/>
                <w:bCs/>
                <w:noProof/>
              </w:rPr>
              <w:t>Phase 2 - Implementierung:</w:t>
            </w:r>
          </w:p>
          <w:p w14:paraId="145F45F5" w14:textId="05D2D5FF" w:rsidR="0065243A" w:rsidRDefault="0065243A">
            <w:pPr>
              <w:tabs>
                <w:tab w:val="left" w:pos="9018"/>
              </w:tabs>
              <w:rPr>
                <w:rFonts w:cs="Arial"/>
                <w:b/>
                <w:bCs/>
                <w:noProof/>
              </w:rPr>
            </w:pPr>
            <w:r>
              <w:rPr>
                <w:rFonts w:cs="Arial"/>
                <w:b/>
                <w:bCs/>
                <w:noProof/>
              </w:rPr>
              <w:t>Namen aus der .docx Datei passend sortieren (</w:t>
            </w:r>
            <w:r w:rsidR="002B7193">
              <w:rPr>
                <w:rFonts w:cs="Arial"/>
                <w:b/>
                <w:bCs/>
                <w:noProof/>
              </w:rPr>
              <w:t>2</w:t>
            </w:r>
            <w:r>
              <w:rPr>
                <w:rFonts w:cs="Arial"/>
                <w:b/>
                <w:bCs/>
                <w:noProof/>
              </w:rPr>
              <w:t>h)</w:t>
            </w:r>
          </w:p>
          <w:p w14:paraId="4412D008" w14:textId="12D936B3" w:rsidR="0065243A" w:rsidRDefault="00672109">
            <w:pPr>
              <w:tabs>
                <w:tab w:val="left" w:pos="9018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noProof/>
              </w:rPr>
              <w:t>Umsetzung der Programmierung</w:t>
            </w:r>
            <w:r w:rsidR="0065243A">
              <w:rPr>
                <w:rFonts w:cs="Arial"/>
                <w:b/>
                <w:bCs/>
                <w:noProof/>
              </w:rPr>
              <w:t xml:space="preserve"> (</w:t>
            </w:r>
            <w:r w:rsidR="002B7193">
              <w:rPr>
                <w:rFonts w:cs="Arial"/>
                <w:b/>
                <w:bCs/>
                <w:noProof/>
              </w:rPr>
              <w:t>10</w:t>
            </w:r>
            <w:r w:rsidR="0065243A">
              <w:rPr>
                <w:rFonts w:cs="Arial"/>
                <w:b/>
                <w:bCs/>
                <w:noProof/>
              </w:rPr>
              <w:t>h)</w:t>
            </w:r>
            <w:r>
              <w:rPr>
                <w:rFonts w:cs="Arial"/>
                <w:b/>
                <w:bCs/>
                <w:noProof/>
              </w:rPr>
              <w:br/>
            </w:r>
            <w:r>
              <w:rPr>
                <w:rFonts w:cs="Arial"/>
                <w:b/>
                <w:bCs/>
              </w:rPr>
              <w:t>Einbindung in die Webseite</w:t>
            </w:r>
            <w:r w:rsidR="0065243A">
              <w:rPr>
                <w:rFonts w:cs="Arial"/>
                <w:b/>
                <w:bCs/>
              </w:rPr>
              <w:t xml:space="preserve"> (4h)</w:t>
            </w:r>
          </w:p>
          <w:p w14:paraId="2F0474BB" w14:textId="58FF032C" w:rsidR="0065243A" w:rsidRDefault="0065243A">
            <w:pPr>
              <w:tabs>
                <w:tab w:val="left" w:pos="9018"/>
              </w:tabs>
              <w:rPr>
                <w:rFonts w:cs="Arial"/>
                <w:b/>
                <w:bCs/>
              </w:rPr>
            </w:pPr>
          </w:p>
          <w:p w14:paraId="4A2995A3" w14:textId="4502B092" w:rsidR="0065243A" w:rsidRDefault="0065243A">
            <w:pPr>
              <w:tabs>
                <w:tab w:val="left" w:pos="9018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Phase 3 - Qualitätssicherung:</w:t>
            </w:r>
          </w:p>
          <w:p w14:paraId="1C312876" w14:textId="0F717EAD" w:rsidR="0065243A" w:rsidRDefault="00672109">
            <w:pPr>
              <w:tabs>
                <w:tab w:val="left" w:pos="9018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Funktionstest</w:t>
            </w:r>
            <w:r w:rsidR="002B7193">
              <w:rPr>
                <w:rFonts w:cs="Arial"/>
                <w:b/>
                <w:bCs/>
              </w:rPr>
              <w:t xml:space="preserve"> und g</w:t>
            </w:r>
            <w:r w:rsidR="0065243A">
              <w:rPr>
                <w:rFonts w:cs="Arial"/>
                <w:b/>
                <w:bCs/>
              </w:rPr>
              <w:t>egebenenfalls Fehlerbehebung (4h)</w:t>
            </w:r>
            <w:r w:rsidR="0065243A">
              <w:rPr>
                <w:rFonts w:cs="Arial"/>
                <w:b/>
                <w:bCs/>
              </w:rPr>
              <w:br/>
            </w:r>
          </w:p>
          <w:p w14:paraId="3E0675AD" w14:textId="46685ECC" w:rsidR="0065243A" w:rsidRDefault="0065243A">
            <w:pPr>
              <w:tabs>
                <w:tab w:val="left" w:pos="9018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Phase 4 - Übergabe:</w:t>
            </w:r>
            <w:r>
              <w:rPr>
                <w:rFonts w:cs="Arial"/>
                <w:b/>
                <w:bCs/>
              </w:rPr>
              <w:br/>
            </w:r>
            <w:r w:rsidR="002B7193">
              <w:rPr>
                <w:rFonts w:cs="Arial"/>
                <w:b/>
                <w:bCs/>
              </w:rPr>
              <w:t>Abnahme und Erläuterung für den Kunden (1h)</w:t>
            </w:r>
          </w:p>
          <w:p w14:paraId="2D099206" w14:textId="565B07AF" w:rsidR="002B7193" w:rsidRDefault="002B7193">
            <w:pPr>
              <w:tabs>
                <w:tab w:val="left" w:pos="9018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Erstellung der Zielgruppengerechten Projektdokumentation (8h)</w:t>
            </w:r>
          </w:p>
          <w:p w14:paraId="20B2E5D7" w14:textId="24E9F270" w:rsidR="00704238" w:rsidRDefault="00704238">
            <w:pPr>
              <w:tabs>
                <w:tab w:val="left" w:pos="9018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end"/>
            </w:r>
            <w:bookmarkEnd w:id="5"/>
          </w:p>
        </w:tc>
      </w:tr>
      <w:tr w:rsidR="00704238" w14:paraId="272C4539" w14:textId="77777777">
        <w:trPr>
          <w:gridBefore w:val="1"/>
          <w:wBefore w:w="503" w:type="dxa"/>
          <w:cantSplit/>
          <w:trHeight w:hRule="exact" w:val="716"/>
          <w:jc w:val="center"/>
        </w:trPr>
        <w:tc>
          <w:tcPr>
            <w:tcW w:w="10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0741" w14:textId="77777777" w:rsidR="00704238" w:rsidRDefault="00704238">
            <w:pPr>
              <w:rPr>
                <w:rFonts w:cs="Arial"/>
                <w:b/>
                <w:bCs/>
                <w:sz w:val="20"/>
              </w:rPr>
            </w:pPr>
          </w:p>
          <w:p w14:paraId="611614E3" w14:textId="347BE699" w:rsidR="00704238" w:rsidRDefault="00704238" w:rsidP="00613DDF"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Gesamter Zeitaufwand in Stunden:   </w:t>
            </w:r>
            <w:r>
              <w:rPr>
                <w:rFonts w:cs="Arial"/>
                <w:b/>
                <w:bCs/>
              </w:rPr>
              <w:fldChar w:fldCharType="begin">
                <w:ffData>
                  <w:name w:val="Text9"/>
                  <w:enabled/>
                  <w:calcOnExit w:val="0"/>
                  <w:statusText w:type="text" w:val="Summe der Zeiten der einzelnen Projektschritte"/>
                  <w:textInput/>
                </w:ffData>
              </w:fldChar>
            </w:r>
            <w:bookmarkStart w:id="6" w:name="Text9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 w:rsidR="002B7193">
              <w:rPr>
                <w:rFonts w:cs="Arial"/>
                <w:b/>
                <w:bCs/>
              </w:rPr>
              <w:t>40</w:t>
            </w:r>
            <w:r>
              <w:rPr>
                <w:rFonts w:cs="Arial"/>
                <w:b/>
                <w:bCs/>
              </w:rPr>
              <w:fldChar w:fldCharType="end"/>
            </w:r>
            <w:bookmarkEnd w:id="6"/>
          </w:p>
        </w:tc>
      </w:tr>
      <w:tr w:rsidR="00704238" w14:paraId="2EB1BC55" w14:textId="77777777">
        <w:trPr>
          <w:gridBefore w:val="1"/>
          <w:wBefore w:w="503" w:type="dxa"/>
          <w:cantSplit/>
          <w:trHeight w:hRule="exact" w:val="6559"/>
          <w:jc w:val="center"/>
        </w:trPr>
        <w:tc>
          <w:tcPr>
            <w:tcW w:w="10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5FBD" w14:textId="77777777" w:rsidR="00704238" w:rsidRDefault="00704238">
            <w:pPr>
              <w:spacing w:before="160" w:after="1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Benötigtes Material:</w:t>
            </w:r>
          </w:p>
          <w:p w14:paraId="6D3411D2" w14:textId="6B5BFB03" w:rsidR="002B7193" w:rsidRDefault="00704238">
            <w:pPr>
              <w:rPr>
                <w:rFonts w:cs="Arial"/>
                <w:b/>
                <w:bCs/>
                <w:noProof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10"/>
                  <w:enabled/>
                  <w:calcOnExit w:val="0"/>
                  <w:statusText w:type="text" w:val="Welches Material benötigen SIe für Ihr Projekt?"/>
                  <w:textInput/>
                </w:ffData>
              </w:fldChar>
            </w:r>
            <w:bookmarkStart w:id="7" w:name="Text10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 w:rsidR="002B7193">
              <w:rPr>
                <w:rFonts w:cs="Arial"/>
                <w:b/>
                <w:bCs/>
              </w:rPr>
              <w:t>Hardware:</w:t>
            </w:r>
            <w:r w:rsidR="002B7193">
              <w:rPr>
                <w:rFonts w:cs="Arial"/>
                <w:b/>
                <w:bCs/>
              </w:rPr>
              <w:br/>
            </w:r>
            <w:r w:rsidR="002B7193">
              <w:rPr>
                <w:rFonts w:cs="Arial"/>
                <w:b/>
                <w:bCs/>
                <w:noProof/>
              </w:rPr>
              <w:t>PC / Laptop</w:t>
            </w:r>
          </w:p>
          <w:p w14:paraId="42B985D2" w14:textId="624F9A23" w:rsidR="002B7193" w:rsidRDefault="002B7193">
            <w:pPr>
              <w:rPr>
                <w:rFonts w:cs="Arial"/>
                <w:b/>
                <w:bCs/>
                <w:noProof/>
              </w:rPr>
            </w:pPr>
          </w:p>
          <w:p w14:paraId="22D90A2E" w14:textId="5A671D06" w:rsidR="002B7193" w:rsidRDefault="002B7193">
            <w:pPr>
              <w:rPr>
                <w:rFonts w:cs="Arial"/>
                <w:b/>
                <w:bCs/>
                <w:noProof/>
              </w:rPr>
            </w:pPr>
            <w:r>
              <w:rPr>
                <w:rFonts w:cs="Arial"/>
                <w:b/>
                <w:bCs/>
                <w:noProof/>
              </w:rPr>
              <w:t>Software:</w:t>
            </w:r>
          </w:p>
          <w:p w14:paraId="3977C4A4" w14:textId="4A9FD61B" w:rsidR="002B7193" w:rsidRDefault="002B7193">
            <w:pPr>
              <w:rPr>
                <w:rFonts w:cs="Arial"/>
                <w:b/>
                <w:bCs/>
                <w:noProof/>
              </w:rPr>
            </w:pPr>
            <w:r>
              <w:rPr>
                <w:rFonts w:cs="Arial"/>
                <w:b/>
                <w:bCs/>
                <w:noProof/>
              </w:rPr>
              <w:t>Programmierumgebung für HTML, CSS und Javascript</w:t>
            </w:r>
          </w:p>
          <w:p w14:paraId="072DD32B" w14:textId="7A70AF9E" w:rsidR="00704238" w:rsidRDefault="002B71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noProof/>
              </w:rPr>
              <w:t>Server-Emulationssoftware</w:t>
            </w:r>
            <w:r w:rsidR="00704238">
              <w:rPr>
                <w:rFonts w:cs="Arial"/>
                <w:b/>
                <w:bCs/>
              </w:rPr>
              <w:fldChar w:fldCharType="end"/>
            </w:r>
            <w:bookmarkEnd w:id="7"/>
          </w:p>
          <w:p w14:paraId="040AD59E" w14:textId="77777777" w:rsidR="00704238" w:rsidRDefault="00704238">
            <w:pPr>
              <w:rPr>
                <w:rFonts w:cs="Arial"/>
                <w:b/>
                <w:bCs/>
                <w:sz w:val="20"/>
              </w:rPr>
            </w:pPr>
          </w:p>
        </w:tc>
      </w:tr>
      <w:tr w:rsidR="00704238" w14:paraId="51677BA2" w14:textId="77777777">
        <w:trPr>
          <w:gridBefore w:val="1"/>
          <w:wBefore w:w="503" w:type="dxa"/>
          <w:trHeight w:hRule="exact" w:val="1422"/>
          <w:jc w:val="center"/>
        </w:trPr>
        <w:tc>
          <w:tcPr>
            <w:tcW w:w="10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C99D" w14:textId="77777777" w:rsidR="00704238" w:rsidRDefault="00704238">
            <w:pPr>
              <w:spacing w:before="108"/>
              <w:ind w:left="3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Ort, Datum, Unterschrift:</w:t>
            </w:r>
          </w:p>
          <w:p w14:paraId="614D89D7" w14:textId="77777777" w:rsidR="00704238" w:rsidRDefault="00704238">
            <w:pPr>
              <w:tabs>
                <w:tab w:val="left" w:pos="3456"/>
                <w:tab w:val="left" w:pos="6876"/>
              </w:tabs>
              <w:spacing w:before="36"/>
              <w:ind w:left="360"/>
              <w:rPr>
                <w:rFonts w:cs="Arial"/>
                <w:sz w:val="18"/>
                <w:szCs w:val="18"/>
              </w:rPr>
            </w:pPr>
          </w:p>
          <w:p w14:paraId="76ADD60B" w14:textId="77777777" w:rsidR="00704238" w:rsidRDefault="00704238">
            <w:pPr>
              <w:tabs>
                <w:tab w:val="left" w:pos="3456"/>
                <w:tab w:val="left" w:pos="6876"/>
              </w:tabs>
              <w:spacing w:before="36"/>
              <w:ind w:left="360"/>
              <w:rPr>
                <w:rFonts w:cs="Arial"/>
                <w:sz w:val="18"/>
                <w:szCs w:val="18"/>
              </w:rPr>
            </w:pPr>
          </w:p>
          <w:p w14:paraId="05F95524" w14:textId="77777777" w:rsidR="00704238" w:rsidRDefault="00704238">
            <w:pPr>
              <w:tabs>
                <w:tab w:val="left" w:pos="3456"/>
                <w:tab w:val="left" w:pos="6876"/>
              </w:tabs>
              <w:spacing w:before="36"/>
              <w:ind w:left="360"/>
              <w:rPr>
                <w:rFonts w:cs="Arial"/>
                <w:sz w:val="18"/>
                <w:szCs w:val="18"/>
              </w:rPr>
            </w:pPr>
          </w:p>
          <w:p w14:paraId="49440458" w14:textId="77777777" w:rsidR="00704238" w:rsidRDefault="00704238">
            <w:pPr>
              <w:tabs>
                <w:tab w:val="left" w:pos="3456"/>
                <w:tab w:val="left" w:pos="6876"/>
              </w:tabs>
              <w:spacing w:before="36"/>
              <w:ind w:left="3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14:paraId="09FEE3A0" w14:textId="77777777" w:rsidR="00704238" w:rsidRDefault="00704238"/>
    <w:p w14:paraId="126F2893" w14:textId="77777777" w:rsidR="00704238" w:rsidRDefault="00704238"/>
    <w:sectPr w:rsidR="00704238">
      <w:footerReference w:type="default" r:id="rId10"/>
      <w:headerReference w:type="first" r:id="rId11"/>
      <w:footerReference w:type="first" r:id="rId12"/>
      <w:pgSz w:w="11906" w:h="16838"/>
      <w:pgMar w:top="1380" w:right="992" w:bottom="567" w:left="1418" w:header="426" w:footer="49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BEA16" w14:textId="77777777" w:rsidR="00EA6602" w:rsidRDefault="00EA6602">
      <w:r>
        <w:separator/>
      </w:r>
    </w:p>
  </w:endnote>
  <w:endnote w:type="continuationSeparator" w:id="0">
    <w:p w14:paraId="32EC9F76" w14:textId="77777777" w:rsidR="00EA6602" w:rsidRDefault="00EA6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4AD0" w14:textId="77777777" w:rsidR="00704238" w:rsidRDefault="00704238">
    <w:pPr>
      <w:pStyle w:val="Fuzeile"/>
      <w:tabs>
        <w:tab w:val="clear" w:pos="4536"/>
      </w:tabs>
      <w:rPr>
        <w:sz w:val="18"/>
      </w:rPr>
    </w:pPr>
    <w:r>
      <w:rPr>
        <w:sz w:val="18"/>
      </w:rPr>
      <w:t>Stand: Juni 05</w:t>
    </w:r>
    <w:r>
      <w:rPr>
        <w:sz w:val="18"/>
      </w:rPr>
      <w:tab/>
      <w:t xml:space="preserve">Seite </w:t>
    </w:r>
    <w:r>
      <w:rPr>
        <w:rStyle w:val="Seitenzahl"/>
        <w:sz w:val="18"/>
      </w:rPr>
      <w:fldChar w:fldCharType="begin"/>
    </w:r>
    <w:r>
      <w:rPr>
        <w:rStyle w:val="Seitenzahl"/>
        <w:sz w:val="18"/>
      </w:rPr>
      <w:instrText xml:space="preserve"> PAGE </w:instrText>
    </w:r>
    <w:r>
      <w:rPr>
        <w:rStyle w:val="Seitenzahl"/>
        <w:sz w:val="18"/>
      </w:rPr>
      <w:fldChar w:fldCharType="separate"/>
    </w:r>
    <w:r w:rsidR="00FB0750">
      <w:rPr>
        <w:rStyle w:val="Seitenzahl"/>
        <w:noProof/>
        <w:sz w:val="18"/>
      </w:rPr>
      <w:t>2</w:t>
    </w:r>
    <w:r>
      <w:rPr>
        <w:rStyle w:val="Seitenzahl"/>
        <w:sz w:val="18"/>
      </w:rPr>
      <w:fldChar w:fldCharType="end"/>
    </w:r>
    <w:r>
      <w:rPr>
        <w:rStyle w:val="Seitenzahl"/>
        <w:sz w:val="18"/>
      </w:rPr>
      <w:t xml:space="preserve"> von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C4CC" w14:textId="77777777" w:rsidR="00704238" w:rsidRDefault="00704238">
    <w:pPr>
      <w:pStyle w:val="Fuzeile"/>
      <w:tabs>
        <w:tab w:val="clear" w:pos="4536"/>
      </w:tabs>
    </w:pPr>
    <w:r>
      <w:rPr>
        <w:sz w:val="18"/>
      </w:rPr>
      <w:t>Stand: Juni 05</w:t>
    </w:r>
    <w:r>
      <w:rPr>
        <w:sz w:val="18"/>
      </w:rPr>
      <w:tab/>
      <w:t xml:space="preserve">Seite </w:t>
    </w:r>
    <w:r>
      <w:rPr>
        <w:rStyle w:val="Seitenzahl"/>
        <w:sz w:val="18"/>
      </w:rPr>
      <w:fldChar w:fldCharType="begin"/>
    </w:r>
    <w:r>
      <w:rPr>
        <w:rStyle w:val="Seitenzahl"/>
        <w:sz w:val="18"/>
      </w:rPr>
      <w:instrText xml:space="preserve"> PAGE </w:instrText>
    </w:r>
    <w:r>
      <w:rPr>
        <w:rStyle w:val="Seitenzahl"/>
        <w:sz w:val="18"/>
      </w:rPr>
      <w:fldChar w:fldCharType="separate"/>
    </w:r>
    <w:r w:rsidR="00FB0750">
      <w:rPr>
        <w:rStyle w:val="Seitenzahl"/>
        <w:noProof/>
        <w:sz w:val="18"/>
      </w:rPr>
      <w:t>1</w:t>
    </w:r>
    <w:r>
      <w:rPr>
        <w:rStyle w:val="Seitenzahl"/>
        <w:sz w:val="18"/>
      </w:rPr>
      <w:fldChar w:fldCharType="end"/>
    </w:r>
    <w:r>
      <w:rPr>
        <w:rStyle w:val="Seitenzahl"/>
        <w:sz w:val="18"/>
      </w:rPr>
      <w:t xml:space="preserve"> von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A1795" w14:textId="77777777" w:rsidR="00EA6602" w:rsidRDefault="00EA6602">
      <w:r>
        <w:separator/>
      </w:r>
    </w:p>
  </w:footnote>
  <w:footnote w:type="continuationSeparator" w:id="0">
    <w:p w14:paraId="08C87885" w14:textId="77777777" w:rsidR="00EA6602" w:rsidRDefault="00EA6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8" w:name="_MON_1180264963"/>
  <w:bookmarkEnd w:id="8"/>
  <w:bookmarkStart w:id="9" w:name="_MON_1140424533"/>
  <w:bookmarkEnd w:id="9"/>
  <w:p w14:paraId="01E3BA1E" w14:textId="77777777" w:rsidR="00704238" w:rsidRDefault="00704238">
    <w:pPr>
      <w:pStyle w:val="Kopfzeile"/>
    </w:pPr>
    <w:r>
      <w:rPr>
        <w:rFonts w:ascii="Helvetica" w:hAnsi="Helvetica"/>
      </w:rPr>
      <w:object w:dxaOrig="9345" w:dyaOrig="1020" w14:anchorId="07B7A3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7.05pt;height:50.7pt">
          <v:imagedata r:id="rId1" o:title=""/>
        </v:shape>
        <o:OLEObject Type="Embed" ProgID="Word.Picture.8" ShapeID="_x0000_i1025" DrawAspect="Content" ObjectID="_1749618236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B663748"/>
    <w:lvl w:ilvl="0">
      <w:numFmt w:val="decimal"/>
      <w:lvlText w:val="*"/>
      <w:lvlJc w:val="left"/>
    </w:lvl>
  </w:abstractNum>
  <w:abstractNum w:abstractNumId="1" w15:restartNumberingAfterBreak="0">
    <w:nsid w:val="6F1A7571"/>
    <w:multiLevelType w:val="multilevel"/>
    <w:tmpl w:val="9D9AACA4"/>
    <w:lvl w:ilvl="0">
      <w:start w:val="6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2001"/>
      <w:numFmt w:val="decimal"/>
      <w:lvlText w:val="%1.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2" w15:restartNumberingAfterBreak="0">
    <w:nsid w:val="7EEC0284"/>
    <w:multiLevelType w:val="multilevel"/>
    <w:tmpl w:val="774407A6"/>
    <w:lvl w:ilvl="0">
      <w:start w:val="7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2001"/>
      <w:numFmt w:val="decimal"/>
      <w:lvlText w:val="%1.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num w:numId="1" w16cid:durableId="1659575649">
    <w:abstractNumId w:val="0"/>
    <w:lvlOverride w:ilvl="0">
      <w:lvl w:ilvl="0">
        <w:start w:val="1"/>
        <w:numFmt w:val="bullet"/>
        <w:lvlText w:val=""/>
        <w:legacy w:legacy="1" w:legacySpace="0" w:legacyIndent="283"/>
        <w:lvlJc w:val="left"/>
        <w:pPr>
          <w:ind w:left="2551" w:hanging="283"/>
        </w:pPr>
        <w:rPr>
          <w:rFonts w:ascii="Wingdings" w:hAnsi="Wingdings" w:hint="default"/>
        </w:rPr>
      </w:lvl>
    </w:lvlOverride>
  </w:num>
  <w:num w:numId="2" w16cid:durableId="815491606">
    <w:abstractNumId w:val="0"/>
    <w:lvlOverride w:ilvl="0">
      <w:lvl w:ilvl="0">
        <w:start w:val="1"/>
        <w:numFmt w:val="bullet"/>
        <w:lvlText w:val=""/>
        <w:legacy w:legacy="1" w:legacySpace="0" w:legacyIndent="283"/>
        <w:lvlJc w:val="left"/>
        <w:pPr>
          <w:ind w:left="2551" w:hanging="283"/>
        </w:pPr>
        <w:rPr>
          <w:rFonts w:ascii="Wingdings" w:hAnsi="Wingdings" w:hint="default"/>
        </w:rPr>
      </w:lvl>
    </w:lvlOverride>
  </w:num>
  <w:num w:numId="3" w16cid:durableId="1164668676">
    <w:abstractNumId w:val="2"/>
  </w:num>
  <w:num w:numId="4" w16cid:durableId="764570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ocumentProtection w:edit="forms" w:enforcement="1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C4"/>
    <w:rsid w:val="000779C4"/>
    <w:rsid w:val="000F2FFC"/>
    <w:rsid w:val="0017366E"/>
    <w:rsid w:val="002B7193"/>
    <w:rsid w:val="002E1D52"/>
    <w:rsid w:val="004D37F1"/>
    <w:rsid w:val="005C2707"/>
    <w:rsid w:val="00613DDF"/>
    <w:rsid w:val="0065243A"/>
    <w:rsid w:val="00672109"/>
    <w:rsid w:val="00704238"/>
    <w:rsid w:val="00855E71"/>
    <w:rsid w:val="00EA6602"/>
    <w:rsid w:val="00F81609"/>
    <w:rsid w:val="00FB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9F4062"/>
  <w15:chartTrackingRefBased/>
  <w15:docId w15:val="{162C4558-8EFC-458E-A596-C85E9796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i/>
      <w:iCs/>
      <w:sz w:val="28"/>
      <w:u w:val="single"/>
    </w:rPr>
  </w:style>
  <w:style w:type="paragraph" w:styleId="berschrift2">
    <w:name w:val="heading 2"/>
    <w:basedOn w:val="Standard"/>
    <w:next w:val="Standard"/>
    <w:qFormat/>
    <w:pPr>
      <w:keepNext/>
      <w:tabs>
        <w:tab w:val="left" w:pos="1701"/>
        <w:tab w:val="left" w:pos="5103"/>
      </w:tabs>
      <w:outlineLvl w:val="1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Punkt">
    <w:name w:val="Punkt"/>
    <w:basedOn w:val="Standard"/>
    <w:pPr>
      <w:ind w:left="567" w:hanging="567"/>
    </w:pPr>
    <w:rPr>
      <w:b/>
      <w:sz w:val="24"/>
    </w:rPr>
  </w:style>
  <w:style w:type="paragraph" w:customStyle="1" w:styleId="PunktFortsetzung">
    <w:name w:val="Punkt Fortsetzung"/>
    <w:basedOn w:val="Punkt"/>
    <w:pPr>
      <w:ind w:firstLine="0"/>
    </w:pPr>
    <w:rPr>
      <w:b w:val="0"/>
      <w:sz w:val="22"/>
    </w:rPr>
  </w:style>
  <w:style w:type="character" w:styleId="Seitenzahl">
    <w:name w:val="page number"/>
    <w:basedOn w:val="Absatz-Standardschriftart"/>
    <w:semiHidden/>
  </w:style>
  <w:style w:type="paragraph" w:customStyle="1" w:styleId="Standard1">
    <w:name w:val="Standard1"/>
    <w:basedOn w:val="Standard"/>
    <w:rPr>
      <w:rFonts w:cs="Arial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chkemmr\Downloads\Projektantrag%20BFW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B1BDE0928C244DB16EF1B4B9E93EEA" ma:contentTypeVersion="12" ma:contentTypeDescription="Ein neues Dokument erstellen." ma:contentTypeScope="" ma:versionID="8fcd0d4248723e46ed27fb5aa1990337">
  <xsd:schema xmlns:xsd="http://www.w3.org/2001/XMLSchema" xmlns:xs="http://www.w3.org/2001/XMLSchema" xmlns:p="http://schemas.microsoft.com/office/2006/metadata/properties" xmlns:ns2="8ee1ed52-04e7-4633-a35e-2a5bb5e0a171" xmlns:ns3="fc93a8cc-efb3-46aa-8ca7-4a3453a8d639" targetNamespace="http://schemas.microsoft.com/office/2006/metadata/properties" ma:root="true" ma:fieldsID="aff044c3b311437e2ee6ca719f9db5ea" ns2:_="" ns3:_="">
    <xsd:import namespace="8ee1ed52-04e7-4633-a35e-2a5bb5e0a171"/>
    <xsd:import namespace="fc93a8cc-efb3-46aa-8ca7-4a3453a8d6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1ed52-04e7-4633-a35e-2a5bb5e0a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a5f8bcfd-87cd-43c4-b80f-905fbe8521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3a8cc-efb3-46aa-8ca7-4a3453a8d6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37ab2e47-758f-4c83-a53d-ee97be8f311e}" ma:internalName="TaxCatchAll" ma:showField="CatchAllData" ma:web="fc93a8cc-efb3-46aa-8ca7-4a3453a8d6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93a8cc-efb3-46aa-8ca7-4a3453a8d639" xsi:nil="true"/>
    <lcf76f155ced4ddcb4097134ff3c332f xmlns="8ee1ed52-04e7-4633-a35e-2a5bb5e0a171">
      <Terms xmlns="http://schemas.microsoft.com/office/infopath/2007/PartnerControls"/>
    </lcf76f155ced4ddcb4097134ff3c332f>
    <SharedWithUsers xmlns="fc93a8cc-efb3-46aa-8ca7-4a3453a8d63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A5E319-75AC-4897-8785-4540A0202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e1ed52-04e7-4633-a35e-2a5bb5e0a171"/>
    <ds:schemaRef ds:uri="fc93a8cc-efb3-46aa-8ca7-4a3453a8d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85278C-A584-4E00-9EAE-08E0288A6CF0}">
  <ds:schemaRefs>
    <ds:schemaRef ds:uri="http://schemas.microsoft.com/office/2006/metadata/properties"/>
    <ds:schemaRef ds:uri="http://schemas.microsoft.com/office/infopath/2007/PartnerControls"/>
    <ds:schemaRef ds:uri="fc93a8cc-efb3-46aa-8ca7-4a3453a8d639"/>
    <ds:schemaRef ds:uri="8ee1ed52-04e7-4633-a35e-2a5bb5e0a171"/>
  </ds:schemaRefs>
</ds:datastoreItem>
</file>

<file path=customXml/itemProps3.xml><?xml version="1.0" encoding="utf-8"?>
<ds:datastoreItem xmlns:ds="http://schemas.openxmlformats.org/officeDocument/2006/customXml" ds:itemID="{7928ADAC-F3A4-4F44-95E6-033C531720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Projektantrag BFW.dotx</Template>
  <TotalTime>0</TotalTime>
  <Pages>2</Pages>
  <Words>363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 IT-Team</vt:lpstr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IT-Team</dc:title>
  <dc:subject/>
  <dc:creator>Rechkemmer, Robin</dc:creator>
  <cp:keywords/>
  <dc:description/>
  <cp:lastModifiedBy>Rechkemmer, Robin Willy</cp:lastModifiedBy>
  <cp:revision>3</cp:revision>
  <cp:lastPrinted>2005-06-15T12:43:00Z</cp:lastPrinted>
  <dcterms:created xsi:type="dcterms:W3CDTF">2023-06-28T08:21:00Z</dcterms:created>
  <dcterms:modified xsi:type="dcterms:W3CDTF">2023-06-30T06:18:00Z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0x010100C2B1BDE0928C244DB16EF1B4B9E93EEA</vt:lpwstr>
  </property>
  <property fmtid="{D5CDD505-2E9C-101B-9397-08002B2CF9AE}" pid="3" name="MediaServiceImageTags">
    <vt:lpwstr/>
  </property>
  <property fmtid="{D5CDD505-2E9C-101B-9397-08002B2CF9AE}" pid="4" name="Order">
    <vt:r8>58000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